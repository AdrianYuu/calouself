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27368E56" w:rsidR="000035F9" w:rsidRPr="00434074" w:rsidRDefault="000035F9" w:rsidP="00AB5613">
            <w:pPr>
              <w:jc w:val="both"/>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AB5613">
            <w:pPr>
              <w:spacing w:before="240"/>
              <w:jc w:val="both"/>
              <w:rPr>
                <w:rFonts w:ascii="Tahoma" w:hAnsi="Tahoma" w:cs="Tahoma"/>
                <w:sz w:val="18"/>
                <w:lang w:val="id-ID"/>
              </w:rPr>
            </w:pPr>
            <w:r>
              <w:rPr>
                <w:rFonts w:ascii="Tahoma" w:hAnsi="Tahoma" w:cs="Tahoma"/>
                <w:noProof/>
                <w:sz w:val="18"/>
                <w:lang w:eastAsia="en-US"/>
              </w:rPr>
              <w:drawing>
                <wp:inline distT="0" distB="0" distL="0" distR="0" wp14:anchorId="7489F716" wp14:editId="6049B645">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AB5613">
            <w:pPr>
              <w:pStyle w:val="Header"/>
              <w:tabs>
                <w:tab w:val="left" w:pos="2129"/>
              </w:tabs>
              <w:jc w:val="both"/>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789B3C1A" w14:textId="77777777" w:rsidR="00526F11" w:rsidRPr="00167F32" w:rsidRDefault="00526F11" w:rsidP="00AB5613">
            <w:pPr>
              <w:jc w:val="both"/>
              <w:rPr>
                <w:rFonts w:asciiTheme="majorHAnsi" w:eastAsiaTheme="majorEastAsia" w:hAnsiTheme="majorHAnsi" w:cstheme="majorBidi"/>
                <w:b/>
                <w:bCs/>
                <w:iCs/>
              </w:rPr>
            </w:pPr>
            <w:r w:rsidRPr="00167F32">
              <w:rPr>
                <w:rFonts w:ascii="Arial Narrow" w:hAnsi="Arial Narrow" w:cs="Tahoma"/>
                <w:sz w:val="36"/>
              </w:rPr>
              <w:t>COMP6115 | COMP6115001</w:t>
            </w:r>
          </w:p>
          <w:p w14:paraId="36656A16" w14:textId="16E2C865" w:rsidR="000035F9" w:rsidRPr="00876A58" w:rsidRDefault="00526F11" w:rsidP="00AB5613">
            <w:pPr>
              <w:pStyle w:val="Header"/>
              <w:jc w:val="both"/>
              <w:rPr>
                <w:rFonts w:ascii="Arial Narrow" w:hAnsi="Arial Narrow" w:cs="Tahoma"/>
                <w:sz w:val="36"/>
                <w:lang w:val="id-ID"/>
              </w:rPr>
            </w:pPr>
            <w:r w:rsidRPr="00167F32">
              <w:rPr>
                <w:rFonts w:ascii="Arial Narrow" w:hAnsi="Arial Narrow" w:cs="Tahoma"/>
                <w:sz w:val="36"/>
              </w:rPr>
              <w:t>Object Oriented Analysis &amp; Design</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AB5613">
            <w:pPr>
              <w:pStyle w:val="Header"/>
              <w:tabs>
                <w:tab w:val="left" w:pos="2129"/>
              </w:tabs>
              <w:jc w:val="both"/>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54EAC3F" w:rsidR="000035F9" w:rsidRPr="006B7267" w:rsidRDefault="00526F11" w:rsidP="00AB5613">
            <w:pPr>
              <w:pStyle w:val="Header"/>
              <w:jc w:val="both"/>
              <w:rPr>
                <w:rFonts w:ascii="Arial" w:hAnsi="Arial" w:cs="Arial"/>
                <w:b/>
                <w:iCs/>
                <w:sz w:val="20"/>
                <w:szCs w:val="20"/>
              </w:rPr>
            </w:pPr>
            <w:r w:rsidRPr="00CB40B2">
              <w:rPr>
                <w:rFonts w:ascii="Arial" w:hAnsi="Arial" w:cs="Arial"/>
                <w:i/>
                <w:sz w:val="18"/>
                <w:szCs w:val="18"/>
                <w:lang w:val="id-ID"/>
              </w:rPr>
              <w:t>Odd</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lang w:val="id-ID"/>
              </w:rPr>
              <w:t>2024/2025</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AB5613">
            <w:pPr>
              <w:pStyle w:val="Header"/>
              <w:tabs>
                <w:tab w:val="clear" w:pos="4680"/>
                <w:tab w:val="left" w:pos="2129"/>
              </w:tabs>
              <w:jc w:val="both"/>
              <w:rPr>
                <w:rFonts w:ascii="Arial" w:hAnsi="Arial" w:cs="Arial"/>
                <w:b/>
                <w:sz w:val="18"/>
              </w:rPr>
            </w:pPr>
          </w:p>
        </w:tc>
      </w:tr>
    </w:tbl>
    <w:p w14:paraId="61BD2150" w14:textId="769A1CB2" w:rsidR="00643F75" w:rsidRPr="00277AB5" w:rsidRDefault="00643F75" w:rsidP="00AB5613">
      <w:pPr>
        <w:jc w:val="both"/>
      </w:pPr>
    </w:p>
    <w:p w14:paraId="5433A10A" w14:textId="77777777" w:rsidR="00740F48" w:rsidRDefault="009F37DD" w:rsidP="00AB5613">
      <w:pPr>
        <w:pStyle w:val="Style1"/>
        <w:numPr>
          <w:ilvl w:val="0"/>
          <w:numId w:val="19"/>
        </w:numPr>
        <w:spacing w:line="360" w:lineRule="auto"/>
        <w:jc w:val="both"/>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3463E0A4" w:rsidR="009F37DD" w:rsidRPr="00740F48" w:rsidRDefault="007F5F83" w:rsidP="00AB5613">
      <w:pPr>
        <w:spacing w:line="360" w:lineRule="auto"/>
        <w:ind w:firstLine="360"/>
        <w:jc w:val="both"/>
        <w:rPr>
          <w:sz w:val="28"/>
          <w:szCs w:val="28"/>
        </w:rPr>
      </w:pPr>
      <w:r>
        <w:t>CaLouselF</w:t>
      </w:r>
    </w:p>
    <w:p w14:paraId="427A204C" w14:textId="7DF52455" w:rsidR="009F37DD" w:rsidRPr="00E55F16" w:rsidRDefault="009F37DD" w:rsidP="00AB5613">
      <w:pPr>
        <w:pStyle w:val="Style1"/>
        <w:numPr>
          <w:ilvl w:val="0"/>
          <w:numId w:val="19"/>
        </w:numPr>
        <w:spacing w:line="360" w:lineRule="auto"/>
        <w:jc w:val="both"/>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0B08E2B0" w:rsidR="00740F48" w:rsidRPr="009F37DD" w:rsidRDefault="00F741F3" w:rsidP="00AB5613">
      <w:pPr>
        <w:spacing w:line="360" w:lineRule="auto"/>
        <w:ind w:left="360"/>
        <w:jc w:val="both"/>
      </w:pPr>
      <w:r w:rsidRPr="00F741F3">
        <w:t>CaLouselF is a dedicated marketplace application designed to facilitate the seamless buying and selling of second-hand clothing in a secure and user-friendly environment. This platform serves as a hub for users to sell their pre-loved clothing items that remain in good condition, while offering buyers access to unique and affordable fashion pieces.</w:t>
      </w:r>
    </w:p>
    <w:p w14:paraId="12AE8008" w14:textId="31090EA6" w:rsidR="009F37DD" w:rsidRPr="00682E72" w:rsidRDefault="003F34E7" w:rsidP="00AB5613">
      <w:pPr>
        <w:pStyle w:val="Style1"/>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7D4F41CF" w14:textId="445B0036" w:rsidR="00B2372A" w:rsidRPr="00C848FD" w:rsidRDefault="00AB053F" w:rsidP="00AB5613">
      <w:pPr>
        <w:pStyle w:val="ListParagraph"/>
        <w:numPr>
          <w:ilvl w:val="0"/>
          <w:numId w:val="20"/>
        </w:numPr>
        <w:spacing w:line="360" w:lineRule="auto"/>
        <w:jc w:val="both"/>
        <w:rPr>
          <w:b/>
          <w:bCs/>
        </w:rPr>
      </w:pPr>
      <w:r w:rsidRPr="00C848FD">
        <w:rPr>
          <w:b/>
          <w:bCs/>
          <w:lang w:val="id-ID"/>
        </w:rPr>
        <w:t xml:space="preserve">Login </w:t>
      </w:r>
      <w:r w:rsidR="00153454" w:rsidRPr="00C848FD">
        <w:rPr>
          <w:b/>
          <w:bCs/>
          <w:lang w:val="id-ID"/>
        </w:rPr>
        <w:t>S</w:t>
      </w:r>
      <w:r w:rsidRPr="00C848FD">
        <w:rPr>
          <w:b/>
          <w:bCs/>
          <w:lang w:val="id-ID"/>
        </w:rPr>
        <w:t>creen</w:t>
      </w:r>
    </w:p>
    <w:p w14:paraId="6615BCA4" w14:textId="0F6C3421" w:rsidR="00153454" w:rsidRDefault="00153454" w:rsidP="00AB5613">
      <w:pPr>
        <w:pStyle w:val="ListParagraph"/>
        <w:spacing w:line="360" w:lineRule="auto"/>
        <w:jc w:val="both"/>
      </w:pPr>
      <w:r w:rsidRPr="00153454">
        <w:rPr>
          <w:noProof/>
        </w:rPr>
        <w:drawing>
          <wp:inline distT="0" distB="0" distL="0" distR="0" wp14:anchorId="45189288" wp14:editId="468AF78E">
            <wp:extent cx="6280785" cy="3502660"/>
            <wp:effectExtent l="0" t="0" r="5715" b="2540"/>
            <wp:docPr id="348491047"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1047" name="Picture 1" descr="A screenshot of a login page&#10;&#10;Description automatically generated"/>
                    <pic:cNvPicPr/>
                  </pic:nvPicPr>
                  <pic:blipFill>
                    <a:blip r:embed="rId9"/>
                    <a:stretch>
                      <a:fillRect/>
                    </a:stretch>
                  </pic:blipFill>
                  <pic:spPr>
                    <a:xfrm>
                      <a:off x="0" y="0"/>
                      <a:ext cx="6280785" cy="3502660"/>
                    </a:xfrm>
                    <a:prstGeom prst="rect">
                      <a:avLst/>
                    </a:prstGeom>
                  </pic:spPr>
                </pic:pic>
              </a:graphicData>
            </a:graphic>
          </wp:inline>
        </w:drawing>
      </w:r>
    </w:p>
    <w:p w14:paraId="7C0450BB" w14:textId="1E50260E" w:rsidR="004D4479" w:rsidRDefault="00153454" w:rsidP="00AB5613">
      <w:pPr>
        <w:pStyle w:val="ListParagraph"/>
        <w:spacing w:line="360" w:lineRule="auto"/>
        <w:jc w:val="both"/>
      </w:pPr>
      <w:r>
        <w:t xml:space="preserve">Di page ini, user dapat login menggunakan username dan password. Setelah klik tombol submit, aplikasi akan mengirim data request ke controller dimana validasi dilakukan, dan jika credential </w:t>
      </w:r>
      <w:r>
        <w:lastRenderedPageBreak/>
        <w:t xml:space="preserve">tidak melewati validasi, maka controller akan mengembalikan failed response ke view, dan error message akan ditampilkan diatas tombol </w:t>
      </w:r>
      <w:r w:rsidR="004D4479">
        <w:rPr>
          <w:i/>
          <w:iCs/>
        </w:rPr>
        <w:t>Submit</w:t>
      </w:r>
      <w:r>
        <w:t xml:space="preserve">. Jika credential berhasil melewati validasi, maka </w:t>
      </w:r>
      <w:r w:rsidR="004D4479">
        <w:t>controller akan mendapatkan data user melalui model, dan model bertindak sebagai data access dan melakukan query ke database.</w:t>
      </w:r>
    </w:p>
    <w:p w14:paraId="4BAD34B9" w14:textId="5000FBE6" w:rsidR="004D4479" w:rsidRPr="004D4479" w:rsidRDefault="004D4479" w:rsidP="00AB5613">
      <w:pPr>
        <w:pStyle w:val="ListParagraph"/>
        <w:spacing w:line="360" w:lineRule="auto"/>
        <w:jc w:val="both"/>
      </w:pPr>
      <w:r>
        <w:t xml:space="preserve">Jika user belum memiliki akun, user dapat klik tombol </w:t>
      </w:r>
      <w:r w:rsidRPr="004D4479">
        <w:rPr>
          <w:i/>
          <w:iCs/>
        </w:rPr>
        <w:t>Register</w:t>
      </w:r>
      <w:r>
        <w:t>, dan aplikasi akan redirect ke register page.</w:t>
      </w:r>
    </w:p>
    <w:p w14:paraId="62B239BD" w14:textId="254E6F4D" w:rsidR="00B2372A" w:rsidRPr="00C848FD" w:rsidRDefault="004D4479" w:rsidP="00AB5613">
      <w:pPr>
        <w:pStyle w:val="ListParagraph"/>
        <w:numPr>
          <w:ilvl w:val="0"/>
          <w:numId w:val="20"/>
        </w:numPr>
        <w:spacing w:line="360" w:lineRule="auto"/>
        <w:jc w:val="both"/>
        <w:rPr>
          <w:b/>
          <w:bCs/>
        </w:rPr>
      </w:pPr>
      <w:r w:rsidRPr="00C848FD">
        <w:rPr>
          <w:b/>
          <w:bCs/>
          <w:lang w:val="id-ID"/>
        </w:rPr>
        <w:t>Register Page</w:t>
      </w:r>
    </w:p>
    <w:p w14:paraId="15141D4E" w14:textId="5103EDD0" w:rsidR="004D4479" w:rsidRDefault="004D4479" w:rsidP="00AB5613">
      <w:pPr>
        <w:pStyle w:val="ListParagraph"/>
        <w:spacing w:line="360" w:lineRule="auto"/>
        <w:jc w:val="both"/>
      </w:pPr>
      <w:r w:rsidRPr="004D4479">
        <w:rPr>
          <w:noProof/>
        </w:rPr>
        <w:drawing>
          <wp:inline distT="0" distB="0" distL="0" distR="0" wp14:anchorId="1EC7169D" wp14:editId="550DA03D">
            <wp:extent cx="6280785" cy="4564380"/>
            <wp:effectExtent l="0" t="0" r="5715" b="7620"/>
            <wp:docPr id="1470398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8250" name="Picture 1" descr="A screenshot of a computer&#10;&#10;Description automatically generated"/>
                    <pic:cNvPicPr/>
                  </pic:nvPicPr>
                  <pic:blipFill>
                    <a:blip r:embed="rId10"/>
                    <a:stretch>
                      <a:fillRect/>
                    </a:stretch>
                  </pic:blipFill>
                  <pic:spPr>
                    <a:xfrm>
                      <a:off x="0" y="0"/>
                      <a:ext cx="6280785" cy="4564380"/>
                    </a:xfrm>
                    <a:prstGeom prst="rect">
                      <a:avLst/>
                    </a:prstGeom>
                  </pic:spPr>
                </pic:pic>
              </a:graphicData>
            </a:graphic>
          </wp:inline>
        </w:drawing>
      </w:r>
    </w:p>
    <w:p w14:paraId="1CF5B7C4" w14:textId="7BD0F454" w:rsidR="004D4479" w:rsidRDefault="004D4479" w:rsidP="00AB5613">
      <w:pPr>
        <w:pStyle w:val="ListParagraph"/>
        <w:spacing w:line="360" w:lineRule="auto"/>
        <w:jc w:val="both"/>
      </w:pPr>
      <w:r>
        <w:t>Disini user dapat melakukan registrasi untuk membuat akun dengan mengisi data sesuai dengan requirement yang ada, dan user juga dapat memilih untuk membuat akun sebagai buyer/seller.</w:t>
      </w:r>
    </w:p>
    <w:p w14:paraId="5C97E5A8" w14:textId="77777777" w:rsidR="00C848FD" w:rsidRDefault="00C848FD" w:rsidP="00AB5613">
      <w:pPr>
        <w:pStyle w:val="ListParagraph"/>
        <w:spacing w:line="360" w:lineRule="auto"/>
        <w:jc w:val="both"/>
      </w:pPr>
    </w:p>
    <w:p w14:paraId="51C59A32" w14:textId="77777777" w:rsidR="00C848FD" w:rsidRDefault="00C848FD" w:rsidP="00AB5613">
      <w:pPr>
        <w:pStyle w:val="ListParagraph"/>
        <w:spacing w:line="360" w:lineRule="auto"/>
        <w:jc w:val="both"/>
      </w:pPr>
    </w:p>
    <w:p w14:paraId="7632F92F" w14:textId="77777777" w:rsidR="00C848FD" w:rsidRDefault="00C848FD" w:rsidP="00AB5613">
      <w:pPr>
        <w:pStyle w:val="ListParagraph"/>
        <w:spacing w:line="360" w:lineRule="auto"/>
        <w:jc w:val="both"/>
      </w:pPr>
    </w:p>
    <w:p w14:paraId="20270933" w14:textId="77777777" w:rsidR="00C848FD" w:rsidRDefault="00C848FD" w:rsidP="00AB5613">
      <w:pPr>
        <w:pStyle w:val="ListParagraph"/>
        <w:spacing w:line="360" w:lineRule="auto"/>
        <w:jc w:val="both"/>
      </w:pPr>
    </w:p>
    <w:p w14:paraId="40A9000F" w14:textId="77777777" w:rsidR="00C848FD" w:rsidRDefault="00C848FD" w:rsidP="00AB5613">
      <w:pPr>
        <w:pStyle w:val="ListParagraph"/>
        <w:spacing w:line="360" w:lineRule="auto"/>
        <w:jc w:val="both"/>
      </w:pPr>
    </w:p>
    <w:p w14:paraId="34A7F853" w14:textId="77777777" w:rsidR="00C848FD" w:rsidRDefault="00C848FD" w:rsidP="00AB5613">
      <w:pPr>
        <w:pStyle w:val="ListParagraph"/>
        <w:spacing w:line="360" w:lineRule="auto"/>
        <w:jc w:val="both"/>
      </w:pPr>
    </w:p>
    <w:p w14:paraId="177CB013" w14:textId="77777777" w:rsidR="00C848FD" w:rsidRDefault="00C848FD" w:rsidP="00AB5613">
      <w:pPr>
        <w:pStyle w:val="ListParagraph"/>
        <w:spacing w:line="360" w:lineRule="auto"/>
        <w:jc w:val="both"/>
      </w:pPr>
    </w:p>
    <w:p w14:paraId="11059CE2" w14:textId="77777777" w:rsidR="00C848FD" w:rsidRPr="00682E72" w:rsidRDefault="00C848FD" w:rsidP="00AB5613">
      <w:pPr>
        <w:pStyle w:val="ListParagraph"/>
        <w:spacing w:line="360" w:lineRule="auto"/>
        <w:jc w:val="both"/>
      </w:pPr>
    </w:p>
    <w:p w14:paraId="0B8F3D4A" w14:textId="72330632" w:rsidR="002F11B8" w:rsidRPr="00C848FD" w:rsidRDefault="002A63E8" w:rsidP="00AB5613">
      <w:pPr>
        <w:pStyle w:val="ListParagraph"/>
        <w:numPr>
          <w:ilvl w:val="0"/>
          <w:numId w:val="20"/>
        </w:numPr>
        <w:spacing w:line="360" w:lineRule="auto"/>
        <w:jc w:val="both"/>
        <w:rPr>
          <w:b/>
          <w:bCs/>
        </w:rPr>
      </w:pPr>
      <w:r w:rsidRPr="00C848FD">
        <w:rPr>
          <w:b/>
          <w:bCs/>
        </w:rPr>
        <w:t xml:space="preserve">Buyer </w:t>
      </w:r>
      <w:r w:rsidR="004D4479" w:rsidRPr="00C848FD">
        <w:rPr>
          <w:b/>
          <w:bCs/>
        </w:rPr>
        <w:t>Home Page</w:t>
      </w:r>
    </w:p>
    <w:p w14:paraId="5DDC3BE6" w14:textId="791F6574" w:rsidR="004D4479" w:rsidRDefault="004D4479" w:rsidP="00AB5613">
      <w:pPr>
        <w:pStyle w:val="ListParagraph"/>
        <w:spacing w:line="360" w:lineRule="auto"/>
        <w:jc w:val="both"/>
      </w:pPr>
      <w:r w:rsidRPr="004D4479">
        <w:rPr>
          <w:noProof/>
        </w:rPr>
        <w:drawing>
          <wp:inline distT="0" distB="0" distL="0" distR="0" wp14:anchorId="448400B0" wp14:editId="32C60B32">
            <wp:extent cx="6280785" cy="3100070"/>
            <wp:effectExtent l="0" t="0" r="5715" b="5080"/>
            <wp:docPr id="85915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5220" name="Picture 1" descr="A screenshot of a computer&#10;&#10;Description automatically generated"/>
                    <pic:cNvPicPr/>
                  </pic:nvPicPr>
                  <pic:blipFill>
                    <a:blip r:embed="rId11"/>
                    <a:stretch>
                      <a:fillRect/>
                    </a:stretch>
                  </pic:blipFill>
                  <pic:spPr>
                    <a:xfrm>
                      <a:off x="0" y="0"/>
                      <a:ext cx="6280785" cy="3100070"/>
                    </a:xfrm>
                    <a:prstGeom prst="rect">
                      <a:avLst/>
                    </a:prstGeom>
                  </pic:spPr>
                </pic:pic>
              </a:graphicData>
            </a:graphic>
          </wp:inline>
        </w:drawing>
      </w:r>
    </w:p>
    <w:p w14:paraId="3AC904F5" w14:textId="34DB599A" w:rsidR="004D4479" w:rsidRDefault="004D4479" w:rsidP="00AB5613">
      <w:pPr>
        <w:pStyle w:val="ListParagraph"/>
        <w:spacing w:line="360" w:lineRule="auto"/>
        <w:jc w:val="both"/>
      </w:pPr>
      <w:r>
        <w:t>Pada menu ini, akan ditampilkan list berisi item-item yang sudah di approve oleh admin, user dapat melakukan searching untuk mencari item.</w:t>
      </w:r>
    </w:p>
    <w:p w14:paraId="2DA3FD68" w14:textId="1C91522F" w:rsidR="009D7E9B" w:rsidRDefault="004D4479" w:rsidP="00AB5613">
      <w:pPr>
        <w:pStyle w:val="ListParagraph"/>
        <w:spacing w:line="360" w:lineRule="auto"/>
        <w:jc w:val="both"/>
      </w:pPr>
      <w:r>
        <w:t>Selain itu, terdapat beberapa interaksi terhadap item yang dapat dilakukan oleh user, seperti membeli barang, membuat offer atau memasukkan item sebagai wishlist.</w:t>
      </w:r>
    </w:p>
    <w:p w14:paraId="47AC1DCC" w14:textId="4272D613" w:rsidR="009D7E9B" w:rsidRDefault="009D7E9B" w:rsidP="00AB5613">
      <w:pPr>
        <w:pStyle w:val="ListParagraph"/>
        <w:spacing w:line="360" w:lineRule="auto"/>
        <w:jc w:val="both"/>
      </w:pPr>
      <w:r>
        <w:t xml:space="preserve">Saat user menekan tombol </w:t>
      </w:r>
      <w:r>
        <w:rPr>
          <w:i/>
          <w:iCs/>
        </w:rPr>
        <w:t>Buy</w:t>
      </w:r>
      <w:r>
        <w:t>, akan mencul pop up konfirmasi, dan jika user menekan tombol OK, item akan terbeli dan transaksi akan masuk ke purchase history.</w:t>
      </w:r>
    </w:p>
    <w:p w14:paraId="417EF922" w14:textId="34958BF9" w:rsidR="009D7E9B" w:rsidRDefault="009D7E9B" w:rsidP="00AB5613">
      <w:pPr>
        <w:pStyle w:val="ListParagraph"/>
        <w:spacing w:line="360" w:lineRule="auto"/>
        <w:jc w:val="both"/>
      </w:pPr>
      <w:r w:rsidRPr="009D7E9B">
        <w:rPr>
          <w:noProof/>
        </w:rPr>
        <w:drawing>
          <wp:inline distT="0" distB="0" distL="0" distR="0" wp14:anchorId="682792F7" wp14:editId="4F94A2A3">
            <wp:extent cx="6280785" cy="3319145"/>
            <wp:effectExtent l="0" t="0" r="5715" b="0"/>
            <wp:docPr id="36257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72168" name="Picture 1" descr="A screenshot of a computer&#10;&#10;Description automatically generated"/>
                    <pic:cNvPicPr/>
                  </pic:nvPicPr>
                  <pic:blipFill>
                    <a:blip r:embed="rId12"/>
                    <a:stretch>
                      <a:fillRect/>
                    </a:stretch>
                  </pic:blipFill>
                  <pic:spPr>
                    <a:xfrm>
                      <a:off x="0" y="0"/>
                      <a:ext cx="6280785" cy="3319145"/>
                    </a:xfrm>
                    <a:prstGeom prst="rect">
                      <a:avLst/>
                    </a:prstGeom>
                  </pic:spPr>
                </pic:pic>
              </a:graphicData>
            </a:graphic>
          </wp:inline>
        </w:drawing>
      </w:r>
    </w:p>
    <w:p w14:paraId="3BC124EA" w14:textId="1F604080" w:rsidR="009D7E9B" w:rsidRPr="009D7E9B" w:rsidRDefault="009D7E9B" w:rsidP="00AB5613">
      <w:pPr>
        <w:pStyle w:val="ListParagraph"/>
        <w:spacing w:line="360" w:lineRule="auto"/>
        <w:jc w:val="both"/>
      </w:pPr>
      <w:r>
        <w:lastRenderedPageBreak/>
        <w:t xml:space="preserve">Saat user menekan tombol </w:t>
      </w:r>
      <w:r>
        <w:rPr>
          <w:i/>
          <w:iCs/>
        </w:rPr>
        <w:t>Make Offer</w:t>
      </w:r>
      <w:r>
        <w:t>, aplikasi akan menampilkan harga offer tertinggi untuk item tersebut yang statusnya masih pending, user akan diminta untuk memasukkan harga offernya, dan harga offer harus lebih tinggi dari harga offer tertinggi.</w:t>
      </w:r>
    </w:p>
    <w:p w14:paraId="4BA36943" w14:textId="10165689" w:rsidR="009D7E9B" w:rsidRPr="00C848FD" w:rsidRDefault="009D7E9B" w:rsidP="00AB5613">
      <w:pPr>
        <w:pStyle w:val="ListParagraph"/>
        <w:numPr>
          <w:ilvl w:val="0"/>
          <w:numId w:val="20"/>
        </w:numPr>
        <w:spacing w:line="360" w:lineRule="auto"/>
        <w:jc w:val="both"/>
        <w:rPr>
          <w:b/>
          <w:bCs/>
        </w:rPr>
      </w:pPr>
      <w:r w:rsidRPr="00C848FD">
        <w:rPr>
          <w:b/>
          <w:bCs/>
        </w:rPr>
        <w:t>View Wishlist</w:t>
      </w:r>
    </w:p>
    <w:p w14:paraId="2DBB9A04" w14:textId="3856378F" w:rsidR="009D7E9B" w:rsidRDefault="009D7E9B" w:rsidP="00AB5613">
      <w:pPr>
        <w:pStyle w:val="ListParagraph"/>
        <w:spacing w:line="360" w:lineRule="auto"/>
        <w:jc w:val="both"/>
      </w:pPr>
      <w:r w:rsidRPr="009D7E9B">
        <w:rPr>
          <w:noProof/>
        </w:rPr>
        <w:drawing>
          <wp:inline distT="0" distB="0" distL="0" distR="0" wp14:anchorId="5E9E4D6D" wp14:editId="7214EFBC">
            <wp:extent cx="6280785" cy="3204210"/>
            <wp:effectExtent l="0" t="0" r="5715" b="0"/>
            <wp:docPr id="708435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35736" name="Picture 1" descr="A screenshot of a computer&#10;&#10;Description automatically generated"/>
                    <pic:cNvPicPr/>
                  </pic:nvPicPr>
                  <pic:blipFill>
                    <a:blip r:embed="rId13"/>
                    <a:stretch>
                      <a:fillRect/>
                    </a:stretch>
                  </pic:blipFill>
                  <pic:spPr>
                    <a:xfrm>
                      <a:off x="0" y="0"/>
                      <a:ext cx="6280785" cy="3204210"/>
                    </a:xfrm>
                    <a:prstGeom prst="rect">
                      <a:avLst/>
                    </a:prstGeom>
                  </pic:spPr>
                </pic:pic>
              </a:graphicData>
            </a:graphic>
          </wp:inline>
        </w:drawing>
      </w:r>
    </w:p>
    <w:p w14:paraId="7330562A" w14:textId="4A974365" w:rsidR="009D7E9B" w:rsidRPr="00C848FD" w:rsidRDefault="009D7E9B" w:rsidP="00AB5613">
      <w:pPr>
        <w:pStyle w:val="ListParagraph"/>
        <w:spacing w:line="360" w:lineRule="auto"/>
        <w:jc w:val="both"/>
        <w:rPr>
          <w:i/>
          <w:iCs/>
        </w:rPr>
      </w:pPr>
      <w:r>
        <w:t xml:space="preserve">Menu ini berisi tabel yang berisikan item-item yang sudah di wishlist oleh user. User dapat menghilangkan item dari wishlist dengan menekan tombol </w:t>
      </w:r>
      <w:r>
        <w:rPr>
          <w:i/>
          <w:iCs/>
        </w:rPr>
        <w:t>Remove</w:t>
      </w:r>
    </w:p>
    <w:p w14:paraId="15530C9E" w14:textId="31749BB0" w:rsidR="009D7E9B" w:rsidRPr="00C848FD" w:rsidRDefault="009D7E9B" w:rsidP="00AB5613">
      <w:pPr>
        <w:pStyle w:val="ListParagraph"/>
        <w:numPr>
          <w:ilvl w:val="0"/>
          <w:numId w:val="20"/>
        </w:numPr>
        <w:spacing w:line="360" w:lineRule="auto"/>
        <w:jc w:val="both"/>
        <w:rPr>
          <w:b/>
          <w:bCs/>
        </w:rPr>
      </w:pPr>
      <w:r w:rsidRPr="00C848FD">
        <w:rPr>
          <w:b/>
          <w:bCs/>
        </w:rPr>
        <w:t>Purchase History</w:t>
      </w:r>
    </w:p>
    <w:p w14:paraId="744415C7" w14:textId="5C9B3334" w:rsidR="009D7E9B" w:rsidRDefault="009D7E9B" w:rsidP="00AB5613">
      <w:pPr>
        <w:pStyle w:val="ListParagraph"/>
        <w:spacing w:line="360" w:lineRule="auto"/>
        <w:jc w:val="both"/>
      </w:pPr>
      <w:r w:rsidRPr="009D7E9B">
        <w:rPr>
          <w:noProof/>
        </w:rPr>
        <w:drawing>
          <wp:inline distT="0" distB="0" distL="0" distR="0" wp14:anchorId="28429DF0" wp14:editId="412134A0">
            <wp:extent cx="6280785" cy="3083560"/>
            <wp:effectExtent l="0" t="0" r="5715" b="2540"/>
            <wp:docPr id="1668323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23094" name="Picture 1" descr="A screenshot of a computer&#10;&#10;Description automatically generated"/>
                    <pic:cNvPicPr/>
                  </pic:nvPicPr>
                  <pic:blipFill>
                    <a:blip r:embed="rId14"/>
                    <a:stretch>
                      <a:fillRect/>
                    </a:stretch>
                  </pic:blipFill>
                  <pic:spPr>
                    <a:xfrm>
                      <a:off x="0" y="0"/>
                      <a:ext cx="6280785" cy="3083560"/>
                    </a:xfrm>
                    <a:prstGeom prst="rect">
                      <a:avLst/>
                    </a:prstGeom>
                  </pic:spPr>
                </pic:pic>
              </a:graphicData>
            </a:graphic>
          </wp:inline>
        </w:drawing>
      </w:r>
    </w:p>
    <w:p w14:paraId="25875689" w14:textId="55FCABFB" w:rsidR="009D7E9B" w:rsidRDefault="009D7E9B" w:rsidP="00AB5613">
      <w:pPr>
        <w:pStyle w:val="ListParagraph"/>
        <w:spacing w:line="360" w:lineRule="auto"/>
        <w:jc w:val="both"/>
      </w:pPr>
      <w:r>
        <w:t>Pada page ini, terdapat tabel yang menampilkan item-item yang telah dibeli oleh user.</w:t>
      </w:r>
    </w:p>
    <w:p w14:paraId="2C06FFA3" w14:textId="77777777" w:rsidR="00C848FD" w:rsidRDefault="00C848FD" w:rsidP="00AB5613">
      <w:pPr>
        <w:pStyle w:val="ListParagraph"/>
        <w:spacing w:line="360" w:lineRule="auto"/>
        <w:jc w:val="both"/>
      </w:pPr>
    </w:p>
    <w:p w14:paraId="5C795476" w14:textId="28014BD1" w:rsidR="009D7E9B" w:rsidRPr="00C848FD" w:rsidRDefault="002A63E8" w:rsidP="00AB5613">
      <w:pPr>
        <w:pStyle w:val="ListParagraph"/>
        <w:numPr>
          <w:ilvl w:val="0"/>
          <w:numId w:val="20"/>
        </w:numPr>
        <w:spacing w:line="360" w:lineRule="auto"/>
        <w:jc w:val="both"/>
        <w:rPr>
          <w:b/>
          <w:bCs/>
        </w:rPr>
      </w:pPr>
      <w:r w:rsidRPr="00C848FD">
        <w:rPr>
          <w:b/>
          <w:bCs/>
        </w:rPr>
        <w:lastRenderedPageBreak/>
        <w:t>Seller Home Page</w:t>
      </w:r>
    </w:p>
    <w:p w14:paraId="47C976C9" w14:textId="68C4CDE6" w:rsidR="002A63E8" w:rsidRDefault="002A63E8" w:rsidP="00AB5613">
      <w:pPr>
        <w:pStyle w:val="ListParagraph"/>
        <w:spacing w:line="360" w:lineRule="auto"/>
        <w:jc w:val="both"/>
      </w:pPr>
      <w:r w:rsidRPr="002A63E8">
        <w:rPr>
          <w:noProof/>
        </w:rPr>
        <w:drawing>
          <wp:inline distT="0" distB="0" distL="0" distR="0" wp14:anchorId="611BE2D2" wp14:editId="0319341C">
            <wp:extent cx="6280785" cy="3291205"/>
            <wp:effectExtent l="0" t="0" r="5715" b="4445"/>
            <wp:docPr id="1850649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49383" name="Picture 1" descr="A screenshot of a computer&#10;&#10;Description automatically generated"/>
                    <pic:cNvPicPr/>
                  </pic:nvPicPr>
                  <pic:blipFill>
                    <a:blip r:embed="rId15"/>
                    <a:stretch>
                      <a:fillRect/>
                    </a:stretch>
                  </pic:blipFill>
                  <pic:spPr>
                    <a:xfrm>
                      <a:off x="0" y="0"/>
                      <a:ext cx="6280785" cy="3291205"/>
                    </a:xfrm>
                    <a:prstGeom prst="rect">
                      <a:avLst/>
                    </a:prstGeom>
                  </pic:spPr>
                </pic:pic>
              </a:graphicData>
            </a:graphic>
          </wp:inline>
        </w:drawing>
      </w:r>
    </w:p>
    <w:p w14:paraId="795D15C6" w14:textId="20A2A60E" w:rsidR="002A63E8" w:rsidRDefault="002A63E8" w:rsidP="00AB5613">
      <w:pPr>
        <w:pStyle w:val="ListParagraph"/>
        <w:spacing w:line="360" w:lineRule="auto"/>
        <w:jc w:val="both"/>
      </w:pPr>
      <w:r>
        <w:t xml:space="preserve">Seller home page mirip seperti buyer home page, yang berbeda yaitu item yang ditampilkan adalah item yang dijual seller dan sudah di approve admin, dan seller memiliki opsi untuk mengubah informasi produk atau menghapus produk. Jika seller menghapus produk, akan muncul dialog konfirmasi, dan jika seller memencet tombol </w:t>
      </w:r>
      <w:r>
        <w:rPr>
          <w:i/>
          <w:iCs/>
        </w:rPr>
        <w:t>Ok</w:t>
      </w:r>
      <w:r>
        <w:t>, item akan dihapus.</w:t>
      </w:r>
    </w:p>
    <w:p w14:paraId="22CC8C23" w14:textId="450A7D26" w:rsidR="002A63E8" w:rsidRDefault="002A63E8" w:rsidP="00AB5613">
      <w:pPr>
        <w:pStyle w:val="ListParagraph"/>
        <w:spacing w:line="360" w:lineRule="auto"/>
        <w:jc w:val="both"/>
      </w:pPr>
      <w:r w:rsidRPr="002A63E8">
        <w:rPr>
          <w:noProof/>
        </w:rPr>
        <w:drawing>
          <wp:inline distT="0" distB="0" distL="0" distR="0" wp14:anchorId="3E6FF6D1" wp14:editId="429AC0D7">
            <wp:extent cx="6280785" cy="3039110"/>
            <wp:effectExtent l="0" t="0" r="5715" b="8890"/>
            <wp:docPr id="2127431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31897" name="Picture 1" descr="A screenshot of a computer&#10;&#10;Description automatically generated"/>
                    <pic:cNvPicPr/>
                  </pic:nvPicPr>
                  <pic:blipFill>
                    <a:blip r:embed="rId16"/>
                    <a:stretch>
                      <a:fillRect/>
                    </a:stretch>
                  </pic:blipFill>
                  <pic:spPr>
                    <a:xfrm>
                      <a:off x="0" y="0"/>
                      <a:ext cx="6280785" cy="3039110"/>
                    </a:xfrm>
                    <a:prstGeom prst="rect">
                      <a:avLst/>
                    </a:prstGeom>
                  </pic:spPr>
                </pic:pic>
              </a:graphicData>
            </a:graphic>
          </wp:inline>
        </w:drawing>
      </w:r>
    </w:p>
    <w:p w14:paraId="73C1E054" w14:textId="15F5C593" w:rsidR="002A63E8" w:rsidRDefault="002A63E8" w:rsidP="00AB5613">
      <w:pPr>
        <w:pStyle w:val="ListParagraph"/>
        <w:spacing w:line="360" w:lineRule="auto"/>
        <w:jc w:val="both"/>
      </w:pPr>
      <w:r>
        <w:t>Jika user memencet tombol edit, user akan dipindahkan ke halaman edit item, dan dapat mengubah informasi item, textfield disini memiliki validasi yang sama seperti yang terdapat saat upload item.</w:t>
      </w:r>
    </w:p>
    <w:p w14:paraId="7B32E048" w14:textId="77777777" w:rsidR="00C848FD" w:rsidRDefault="00C848FD" w:rsidP="00AB5613">
      <w:pPr>
        <w:pStyle w:val="ListParagraph"/>
        <w:spacing w:line="360" w:lineRule="auto"/>
        <w:jc w:val="both"/>
      </w:pPr>
    </w:p>
    <w:p w14:paraId="31B924B7" w14:textId="63FECCE9" w:rsidR="002A63E8" w:rsidRPr="00C848FD" w:rsidRDefault="002A63E8" w:rsidP="00AB5613">
      <w:pPr>
        <w:pStyle w:val="ListParagraph"/>
        <w:numPr>
          <w:ilvl w:val="0"/>
          <w:numId w:val="20"/>
        </w:numPr>
        <w:spacing w:line="360" w:lineRule="auto"/>
        <w:jc w:val="both"/>
        <w:rPr>
          <w:b/>
          <w:bCs/>
        </w:rPr>
      </w:pPr>
      <w:r w:rsidRPr="00C848FD">
        <w:rPr>
          <w:b/>
          <w:bCs/>
        </w:rPr>
        <w:lastRenderedPageBreak/>
        <w:t>Upload Item Page</w:t>
      </w:r>
    </w:p>
    <w:p w14:paraId="6ABC72DB" w14:textId="58027D28" w:rsidR="002A63E8" w:rsidRDefault="002A63E8" w:rsidP="00AB5613">
      <w:pPr>
        <w:pStyle w:val="ListParagraph"/>
        <w:spacing w:line="360" w:lineRule="auto"/>
        <w:jc w:val="both"/>
      </w:pPr>
      <w:r w:rsidRPr="002A63E8">
        <w:rPr>
          <w:noProof/>
        </w:rPr>
        <w:drawing>
          <wp:inline distT="0" distB="0" distL="0" distR="0" wp14:anchorId="7288597F" wp14:editId="3462EC33">
            <wp:extent cx="6280785" cy="3152140"/>
            <wp:effectExtent l="0" t="0" r="5715" b="0"/>
            <wp:docPr id="78106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383" name="Picture 1" descr="A screenshot of a computer&#10;&#10;Description automatically generated"/>
                    <pic:cNvPicPr/>
                  </pic:nvPicPr>
                  <pic:blipFill>
                    <a:blip r:embed="rId17"/>
                    <a:stretch>
                      <a:fillRect/>
                    </a:stretch>
                  </pic:blipFill>
                  <pic:spPr>
                    <a:xfrm>
                      <a:off x="0" y="0"/>
                      <a:ext cx="6280785" cy="3152140"/>
                    </a:xfrm>
                    <a:prstGeom prst="rect">
                      <a:avLst/>
                    </a:prstGeom>
                  </pic:spPr>
                </pic:pic>
              </a:graphicData>
            </a:graphic>
          </wp:inline>
        </w:drawing>
      </w:r>
    </w:p>
    <w:p w14:paraId="23DB6FF6" w14:textId="6B87DE5A" w:rsidR="002A63E8" w:rsidRDefault="002A63E8" w:rsidP="00AB5613">
      <w:pPr>
        <w:pStyle w:val="ListParagraph"/>
        <w:spacing w:line="360" w:lineRule="auto"/>
        <w:jc w:val="both"/>
      </w:pPr>
      <w:r>
        <w:t xml:space="preserve">User dapat mengisi informasi mengenai item dan klik </w:t>
      </w:r>
      <w:r>
        <w:rPr>
          <w:i/>
          <w:iCs/>
        </w:rPr>
        <w:t>S</w:t>
      </w:r>
      <w:r w:rsidRPr="002A63E8">
        <w:rPr>
          <w:i/>
          <w:iCs/>
        </w:rPr>
        <w:t>ubmit</w:t>
      </w:r>
      <w:r>
        <w:t>, jika validasi terpenuhi, item akan diupload, sedangkan jika validasi gagal akan muncul error message.</w:t>
      </w:r>
    </w:p>
    <w:p w14:paraId="3E73BE34" w14:textId="78A8E779" w:rsidR="002A63E8" w:rsidRPr="00C848FD" w:rsidRDefault="002A63E8" w:rsidP="00AB5613">
      <w:pPr>
        <w:pStyle w:val="ListParagraph"/>
        <w:numPr>
          <w:ilvl w:val="0"/>
          <w:numId w:val="20"/>
        </w:numPr>
        <w:spacing w:line="360" w:lineRule="auto"/>
        <w:jc w:val="both"/>
        <w:rPr>
          <w:b/>
          <w:bCs/>
        </w:rPr>
      </w:pPr>
      <w:r w:rsidRPr="00C848FD">
        <w:rPr>
          <w:b/>
          <w:bCs/>
        </w:rPr>
        <w:t>View Item Offers Page</w:t>
      </w:r>
    </w:p>
    <w:p w14:paraId="5988D2D1" w14:textId="2B6535DA" w:rsidR="002A63E8" w:rsidRDefault="002A63E8" w:rsidP="00AB5613">
      <w:pPr>
        <w:pStyle w:val="ListParagraph"/>
        <w:spacing w:line="360" w:lineRule="auto"/>
        <w:jc w:val="both"/>
      </w:pPr>
      <w:r w:rsidRPr="002A63E8">
        <w:rPr>
          <w:noProof/>
        </w:rPr>
        <w:drawing>
          <wp:inline distT="0" distB="0" distL="0" distR="0" wp14:anchorId="64CFBBEB" wp14:editId="3AF77932">
            <wp:extent cx="6280785" cy="3260090"/>
            <wp:effectExtent l="0" t="0" r="5715" b="0"/>
            <wp:docPr id="29444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46484" name="Picture 1" descr="A screenshot of a computer&#10;&#10;Description automatically generated"/>
                    <pic:cNvPicPr/>
                  </pic:nvPicPr>
                  <pic:blipFill>
                    <a:blip r:embed="rId18"/>
                    <a:stretch>
                      <a:fillRect/>
                    </a:stretch>
                  </pic:blipFill>
                  <pic:spPr>
                    <a:xfrm>
                      <a:off x="0" y="0"/>
                      <a:ext cx="6280785" cy="3260090"/>
                    </a:xfrm>
                    <a:prstGeom prst="rect">
                      <a:avLst/>
                    </a:prstGeom>
                  </pic:spPr>
                </pic:pic>
              </a:graphicData>
            </a:graphic>
          </wp:inline>
        </w:drawing>
      </w:r>
    </w:p>
    <w:p w14:paraId="1D5402AD" w14:textId="03B06531" w:rsidR="002A63E8" w:rsidRDefault="002A63E8" w:rsidP="00AB5613">
      <w:pPr>
        <w:pStyle w:val="ListParagraph"/>
        <w:spacing w:line="360" w:lineRule="auto"/>
        <w:jc w:val="both"/>
      </w:pPr>
      <w:r>
        <w:t xml:space="preserve">Page ini memiliki tabel yang berisi offer-offer yang dibuat oleh buyer dan memiliki status </w:t>
      </w:r>
      <w:r>
        <w:rPr>
          <w:b/>
          <w:bCs/>
        </w:rPr>
        <w:t>pending</w:t>
      </w:r>
      <w:r>
        <w:t>, user dapat memilih untuk accept atau decline offer tersebut. Jika user menerima offernya, offer tersebut akan hilang dari table dan transaksi akan dibuat seperti saat buyer membeli item secara langsung.</w:t>
      </w:r>
    </w:p>
    <w:p w14:paraId="6556E9DE" w14:textId="493AC684" w:rsidR="002A63E8" w:rsidRDefault="002A63E8" w:rsidP="00AB5613">
      <w:pPr>
        <w:pStyle w:val="ListParagraph"/>
        <w:spacing w:line="360" w:lineRule="auto"/>
        <w:jc w:val="both"/>
      </w:pPr>
      <w:r w:rsidRPr="002A63E8">
        <w:rPr>
          <w:noProof/>
        </w:rPr>
        <w:lastRenderedPageBreak/>
        <w:drawing>
          <wp:inline distT="0" distB="0" distL="0" distR="0" wp14:anchorId="6EDE7F61" wp14:editId="59708C82">
            <wp:extent cx="5563376" cy="2381582"/>
            <wp:effectExtent l="0" t="0" r="0" b="0"/>
            <wp:docPr id="354189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9188" name="Picture 1" descr="A screenshot of a computer&#10;&#10;Description automatically generated"/>
                    <pic:cNvPicPr/>
                  </pic:nvPicPr>
                  <pic:blipFill>
                    <a:blip r:embed="rId19"/>
                    <a:stretch>
                      <a:fillRect/>
                    </a:stretch>
                  </pic:blipFill>
                  <pic:spPr>
                    <a:xfrm>
                      <a:off x="0" y="0"/>
                      <a:ext cx="5563376" cy="2381582"/>
                    </a:xfrm>
                    <a:prstGeom prst="rect">
                      <a:avLst/>
                    </a:prstGeom>
                  </pic:spPr>
                </pic:pic>
              </a:graphicData>
            </a:graphic>
          </wp:inline>
        </w:drawing>
      </w:r>
    </w:p>
    <w:p w14:paraId="16E7E608" w14:textId="08424756" w:rsidR="002A63E8" w:rsidRDefault="002A63E8" w:rsidP="00AB5613">
      <w:pPr>
        <w:pStyle w:val="ListParagraph"/>
        <w:spacing w:line="360" w:lineRule="auto"/>
        <w:jc w:val="both"/>
      </w:pPr>
      <w:r>
        <w:t>Sedangkan, jika user memilih untuk decline, user harus memberi alasan decline, jika validasi terpenuhi, offer akan hilang dari table.</w:t>
      </w:r>
    </w:p>
    <w:p w14:paraId="25770723" w14:textId="002C16FF" w:rsidR="002A63E8" w:rsidRPr="00C848FD" w:rsidRDefault="00A26E7C" w:rsidP="00AB5613">
      <w:pPr>
        <w:pStyle w:val="ListParagraph"/>
        <w:numPr>
          <w:ilvl w:val="0"/>
          <w:numId w:val="20"/>
        </w:numPr>
        <w:spacing w:line="360" w:lineRule="auto"/>
        <w:jc w:val="both"/>
        <w:rPr>
          <w:b/>
          <w:bCs/>
        </w:rPr>
      </w:pPr>
      <w:r w:rsidRPr="00C848FD">
        <w:rPr>
          <w:b/>
          <w:bCs/>
        </w:rPr>
        <w:t>Admin Home Page</w:t>
      </w:r>
    </w:p>
    <w:p w14:paraId="2646B9C5" w14:textId="3687E6F7" w:rsidR="00A26E7C" w:rsidRDefault="00A26E7C" w:rsidP="00AB5613">
      <w:pPr>
        <w:pStyle w:val="ListParagraph"/>
        <w:spacing w:line="360" w:lineRule="auto"/>
        <w:jc w:val="both"/>
      </w:pPr>
      <w:r w:rsidRPr="00A26E7C">
        <w:rPr>
          <w:noProof/>
        </w:rPr>
        <w:drawing>
          <wp:inline distT="0" distB="0" distL="0" distR="0" wp14:anchorId="16B45EE9" wp14:editId="6EB3E77C">
            <wp:extent cx="6280785" cy="3150870"/>
            <wp:effectExtent l="0" t="0" r="5715" b="0"/>
            <wp:docPr id="1824107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7837" name="Picture 1" descr="A screenshot of a computer&#10;&#10;Description automatically generated"/>
                    <pic:cNvPicPr/>
                  </pic:nvPicPr>
                  <pic:blipFill>
                    <a:blip r:embed="rId20"/>
                    <a:stretch>
                      <a:fillRect/>
                    </a:stretch>
                  </pic:blipFill>
                  <pic:spPr>
                    <a:xfrm>
                      <a:off x="0" y="0"/>
                      <a:ext cx="6280785" cy="3150870"/>
                    </a:xfrm>
                    <a:prstGeom prst="rect">
                      <a:avLst/>
                    </a:prstGeom>
                  </pic:spPr>
                </pic:pic>
              </a:graphicData>
            </a:graphic>
          </wp:inline>
        </w:drawing>
      </w:r>
    </w:p>
    <w:p w14:paraId="0195E662" w14:textId="7A4BA0EB" w:rsidR="00A26E7C" w:rsidRDefault="00A26E7C" w:rsidP="00AB5613">
      <w:pPr>
        <w:pStyle w:val="ListParagraph"/>
        <w:spacing w:line="360" w:lineRule="auto"/>
        <w:jc w:val="both"/>
      </w:pPr>
      <w:r>
        <w:t xml:space="preserve">Page ini berisi item-item yang sudah diapprove. Untuk masuk sebagai admin, user dapat menggunakan username: </w:t>
      </w:r>
      <w:r>
        <w:rPr>
          <w:b/>
          <w:bCs/>
        </w:rPr>
        <w:t>admin</w:t>
      </w:r>
      <w:r>
        <w:t xml:space="preserve">, password: </w:t>
      </w:r>
      <w:r>
        <w:rPr>
          <w:b/>
          <w:bCs/>
        </w:rPr>
        <w:t>admin</w:t>
      </w:r>
      <w:r>
        <w:t>.</w:t>
      </w:r>
    </w:p>
    <w:p w14:paraId="66406F67" w14:textId="77777777" w:rsidR="00C848FD" w:rsidRDefault="00C848FD" w:rsidP="00AB5613">
      <w:pPr>
        <w:pStyle w:val="ListParagraph"/>
        <w:spacing w:line="360" w:lineRule="auto"/>
        <w:jc w:val="both"/>
      </w:pPr>
    </w:p>
    <w:p w14:paraId="57AB48E0" w14:textId="77777777" w:rsidR="00C848FD" w:rsidRDefault="00C848FD" w:rsidP="00AB5613">
      <w:pPr>
        <w:pStyle w:val="ListParagraph"/>
        <w:spacing w:line="360" w:lineRule="auto"/>
        <w:jc w:val="both"/>
      </w:pPr>
    </w:p>
    <w:p w14:paraId="5F7D61E7" w14:textId="77777777" w:rsidR="00C848FD" w:rsidRDefault="00C848FD" w:rsidP="00AB5613">
      <w:pPr>
        <w:pStyle w:val="ListParagraph"/>
        <w:spacing w:line="360" w:lineRule="auto"/>
        <w:jc w:val="both"/>
      </w:pPr>
    </w:p>
    <w:p w14:paraId="720BD208" w14:textId="77777777" w:rsidR="00C848FD" w:rsidRDefault="00C848FD" w:rsidP="00AB5613">
      <w:pPr>
        <w:pStyle w:val="ListParagraph"/>
        <w:spacing w:line="360" w:lineRule="auto"/>
        <w:jc w:val="both"/>
      </w:pPr>
    </w:p>
    <w:p w14:paraId="7BECE60F" w14:textId="77777777" w:rsidR="00C848FD" w:rsidRDefault="00C848FD" w:rsidP="00AB5613">
      <w:pPr>
        <w:pStyle w:val="ListParagraph"/>
        <w:spacing w:line="360" w:lineRule="auto"/>
        <w:jc w:val="both"/>
      </w:pPr>
    </w:p>
    <w:p w14:paraId="7F7975C1" w14:textId="77777777" w:rsidR="00C848FD" w:rsidRDefault="00C848FD" w:rsidP="00AB5613">
      <w:pPr>
        <w:pStyle w:val="ListParagraph"/>
        <w:spacing w:line="360" w:lineRule="auto"/>
        <w:jc w:val="both"/>
      </w:pPr>
    </w:p>
    <w:p w14:paraId="3E81351A" w14:textId="77777777" w:rsidR="00C848FD" w:rsidRDefault="00C848FD" w:rsidP="00AB5613">
      <w:pPr>
        <w:pStyle w:val="ListParagraph"/>
        <w:spacing w:line="360" w:lineRule="auto"/>
        <w:jc w:val="both"/>
      </w:pPr>
    </w:p>
    <w:p w14:paraId="5E00F7C5" w14:textId="3E433C24" w:rsidR="00A26E7C" w:rsidRPr="00C848FD" w:rsidRDefault="00A26E7C" w:rsidP="00AB5613">
      <w:pPr>
        <w:pStyle w:val="ListParagraph"/>
        <w:numPr>
          <w:ilvl w:val="0"/>
          <w:numId w:val="20"/>
        </w:numPr>
        <w:spacing w:line="360" w:lineRule="auto"/>
        <w:jc w:val="both"/>
        <w:rPr>
          <w:b/>
          <w:bCs/>
        </w:rPr>
      </w:pPr>
      <w:r w:rsidRPr="00C848FD">
        <w:rPr>
          <w:b/>
          <w:bCs/>
        </w:rPr>
        <w:lastRenderedPageBreak/>
        <w:t>Item Request Page</w:t>
      </w:r>
    </w:p>
    <w:p w14:paraId="6F0C7732" w14:textId="0900EB93" w:rsidR="00A26E7C" w:rsidRDefault="00A26E7C" w:rsidP="00AB5613">
      <w:pPr>
        <w:pStyle w:val="ListParagraph"/>
        <w:spacing w:line="360" w:lineRule="auto"/>
        <w:jc w:val="both"/>
      </w:pPr>
      <w:r w:rsidRPr="00A26E7C">
        <w:rPr>
          <w:noProof/>
        </w:rPr>
        <w:drawing>
          <wp:inline distT="0" distB="0" distL="0" distR="0" wp14:anchorId="035A2A97" wp14:editId="299EC1AA">
            <wp:extent cx="6280785" cy="2971165"/>
            <wp:effectExtent l="0" t="0" r="5715" b="635"/>
            <wp:docPr id="706935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5064" name="Picture 1" descr="A screenshot of a computer&#10;&#10;Description automatically generated"/>
                    <pic:cNvPicPr/>
                  </pic:nvPicPr>
                  <pic:blipFill>
                    <a:blip r:embed="rId21"/>
                    <a:stretch>
                      <a:fillRect/>
                    </a:stretch>
                  </pic:blipFill>
                  <pic:spPr>
                    <a:xfrm>
                      <a:off x="0" y="0"/>
                      <a:ext cx="6280785" cy="2971165"/>
                    </a:xfrm>
                    <a:prstGeom prst="rect">
                      <a:avLst/>
                    </a:prstGeom>
                  </pic:spPr>
                </pic:pic>
              </a:graphicData>
            </a:graphic>
          </wp:inline>
        </w:drawing>
      </w:r>
    </w:p>
    <w:p w14:paraId="06B00FD9" w14:textId="4EC6DC44" w:rsidR="00A26E7C" w:rsidRDefault="00A26E7C" w:rsidP="00AB5613">
      <w:pPr>
        <w:pStyle w:val="ListParagraph"/>
        <w:spacing w:line="360" w:lineRule="auto"/>
        <w:jc w:val="both"/>
      </w:pPr>
      <w:r>
        <w:t xml:space="preserve">Pada page ini, terdapat table yang berisi item-item yang diupload </w:t>
      </w:r>
      <w:r>
        <w:rPr>
          <w:b/>
          <w:bCs/>
        </w:rPr>
        <w:t>seller</w:t>
      </w:r>
      <w:r>
        <w:t xml:space="preserve">. User dapat memilih untuk </w:t>
      </w:r>
      <w:r>
        <w:rPr>
          <w:b/>
          <w:bCs/>
        </w:rPr>
        <w:t xml:space="preserve">approve </w:t>
      </w:r>
      <w:r>
        <w:t xml:space="preserve">atau </w:t>
      </w:r>
      <w:r>
        <w:rPr>
          <w:b/>
          <w:bCs/>
        </w:rPr>
        <w:t>decline</w:t>
      </w:r>
      <w:r>
        <w:t xml:space="preserve"> item tersebut. Jika user memilih approve, maka item tersebut akan hilang dari request page dan akan muncul di home page dan dapat dibeli oleh </w:t>
      </w:r>
      <w:r w:rsidRPr="00A26E7C">
        <w:rPr>
          <w:b/>
          <w:bCs/>
        </w:rPr>
        <w:t>buyer</w:t>
      </w:r>
      <w:r>
        <w:t>.</w:t>
      </w:r>
    </w:p>
    <w:p w14:paraId="54F8AACF" w14:textId="4320C249" w:rsidR="00A26E7C" w:rsidRDefault="00A26E7C" w:rsidP="00AB5613">
      <w:pPr>
        <w:pStyle w:val="ListParagraph"/>
        <w:spacing w:line="360" w:lineRule="auto"/>
        <w:jc w:val="both"/>
      </w:pPr>
      <w:r w:rsidRPr="00A26E7C">
        <w:rPr>
          <w:noProof/>
        </w:rPr>
        <w:drawing>
          <wp:inline distT="0" distB="0" distL="0" distR="0" wp14:anchorId="35ECE000" wp14:editId="23A3C972">
            <wp:extent cx="5106113" cy="2648320"/>
            <wp:effectExtent l="0" t="0" r="0" b="0"/>
            <wp:docPr id="1850349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49263" name="Picture 1" descr="A screenshot of a computer&#10;&#10;Description automatically generated"/>
                    <pic:cNvPicPr/>
                  </pic:nvPicPr>
                  <pic:blipFill>
                    <a:blip r:embed="rId22"/>
                    <a:stretch>
                      <a:fillRect/>
                    </a:stretch>
                  </pic:blipFill>
                  <pic:spPr>
                    <a:xfrm>
                      <a:off x="0" y="0"/>
                      <a:ext cx="5106113" cy="2648320"/>
                    </a:xfrm>
                    <a:prstGeom prst="rect">
                      <a:avLst/>
                    </a:prstGeom>
                  </pic:spPr>
                </pic:pic>
              </a:graphicData>
            </a:graphic>
          </wp:inline>
        </w:drawing>
      </w:r>
    </w:p>
    <w:p w14:paraId="1F42715A" w14:textId="300F91C2" w:rsidR="00A26E7C" w:rsidRPr="00A26E7C" w:rsidRDefault="00A26E7C" w:rsidP="00AB5613">
      <w:pPr>
        <w:pStyle w:val="ListParagraph"/>
        <w:spacing w:line="360" w:lineRule="auto"/>
        <w:jc w:val="both"/>
      </w:pPr>
      <w:r>
        <w:t>Sedangkan, jika user memilih decline, maka user harus memberi alasan item tersebut di decline. Jika memenuhi semua validasi, item akan hilang dari request page.</w:t>
      </w:r>
    </w:p>
    <w:p w14:paraId="12BD6DB0" w14:textId="77777777" w:rsidR="00A26E7C" w:rsidRDefault="00A26E7C" w:rsidP="00AB5613">
      <w:pPr>
        <w:pStyle w:val="ListParagraph"/>
        <w:spacing w:line="360" w:lineRule="auto"/>
        <w:jc w:val="both"/>
      </w:pPr>
    </w:p>
    <w:p w14:paraId="2E822901" w14:textId="77777777" w:rsidR="00C848FD" w:rsidRDefault="00C848FD" w:rsidP="00AB5613">
      <w:pPr>
        <w:pStyle w:val="ListParagraph"/>
        <w:spacing w:line="360" w:lineRule="auto"/>
        <w:jc w:val="both"/>
      </w:pPr>
    </w:p>
    <w:p w14:paraId="0C7C1926" w14:textId="77777777" w:rsidR="00C848FD" w:rsidRDefault="00C848FD" w:rsidP="00AB5613">
      <w:pPr>
        <w:pStyle w:val="ListParagraph"/>
        <w:spacing w:line="360" w:lineRule="auto"/>
        <w:jc w:val="both"/>
      </w:pPr>
    </w:p>
    <w:p w14:paraId="164B42AD" w14:textId="77777777" w:rsidR="00C848FD" w:rsidRPr="00A26E7C" w:rsidRDefault="00C848FD" w:rsidP="00AB5613">
      <w:pPr>
        <w:pStyle w:val="ListParagraph"/>
        <w:spacing w:line="360" w:lineRule="auto"/>
        <w:jc w:val="both"/>
      </w:pPr>
    </w:p>
    <w:p w14:paraId="175CEEB2" w14:textId="7FC0DC62" w:rsidR="009F37DD" w:rsidRPr="00682E72" w:rsidRDefault="009F37DD" w:rsidP="00AB5613">
      <w:pPr>
        <w:pStyle w:val="Style1"/>
        <w:numPr>
          <w:ilvl w:val="0"/>
          <w:numId w:val="19"/>
        </w:numPr>
        <w:spacing w:line="360" w:lineRule="auto"/>
        <w:jc w:val="both"/>
        <w:rPr>
          <w:rFonts w:ascii="Times New Roman" w:hAnsi="Times New Roman" w:cs="Times New Roman"/>
          <w:sz w:val="28"/>
          <w:szCs w:val="28"/>
        </w:rPr>
      </w:pPr>
      <w:r w:rsidRPr="00682E72">
        <w:rPr>
          <w:rFonts w:ascii="Times New Roman" w:hAnsi="Times New Roman" w:cs="Times New Roman"/>
          <w:sz w:val="28"/>
          <w:szCs w:val="28"/>
        </w:rPr>
        <w:lastRenderedPageBreak/>
        <w:t>Reference</w:t>
      </w:r>
    </w:p>
    <w:p w14:paraId="76A0C814" w14:textId="7FABDADF" w:rsidR="007D3287" w:rsidRDefault="007D3287" w:rsidP="00AB5613">
      <w:pPr>
        <w:pStyle w:val="ListParagraph"/>
        <w:numPr>
          <w:ilvl w:val="0"/>
          <w:numId w:val="21"/>
        </w:numPr>
        <w:spacing w:line="360" w:lineRule="auto"/>
        <w:jc w:val="both"/>
      </w:pPr>
      <w:hyperlink r:id="rId23" w:history="1">
        <w:r w:rsidRPr="00C915C9">
          <w:rPr>
            <w:rStyle w:val="Hyperlink"/>
          </w:rPr>
          <w:t>https://openjfx.io/openjfx-docs/</w:t>
        </w:r>
      </w:hyperlink>
    </w:p>
    <w:p w14:paraId="76DD043D" w14:textId="6B543D13" w:rsidR="007D3287" w:rsidRDefault="007D3287" w:rsidP="00AB5613">
      <w:pPr>
        <w:pStyle w:val="ListParagraph"/>
        <w:numPr>
          <w:ilvl w:val="0"/>
          <w:numId w:val="21"/>
        </w:numPr>
        <w:spacing w:line="360" w:lineRule="auto"/>
        <w:jc w:val="both"/>
      </w:pPr>
      <w:hyperlink r:id="rId24" w:history="1">
        <w:r w:rsidRPr="00C915C9">
          <w:rPr>
            <w:rStyle w:val="Hyperlink"/>
          </w:rPr>
          <w:t>https://docs.oracle.com/javafx/2/api/</w:t>
        </w:r>
      </w:hyperlink>
    </w:p>
    <w:p w14:paraId="707473ED" w14:textId="30A4BEE6" w:rsidR="00682E72" w:rsidRPr="00682E72" w:rsidRDefault="00682E72" w:rsidP="00AB5613">
      <w:pPr>
        <w:pStyle w:val="Style1"/>
        <w:numPr>
          <w:ilvl w:val="0"/>
          <w:numId w:val="19"/>
        </w:numPr>
        <w:spacing w:line="360" w:lineRule="auto"/>
        <w:jc w:val="both"/>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3F2C8B44" w:rsidR="002F5E84" w:rsidRDefault="00AB053F" w:rsidP="00AB5613">
      <w:pPr>
        <w:pStyle w:val="ListParagraph"/>
        <w:numPr>
          <w:ilvl w:val="0"/>
          <w:numId w:val="22"/>
        </w:numPr>
        <w:spacing w:line="360" w:lineRule="auto"/>
        <w:jc w:val="both"/>
      </w:pPr>
      <w:r>
        <w:t>26</w:t>
      </w:r>
      <w:r w:rsidR="00C00FFE">
        <w:t>02070401 – Adrian Yu</w:t>
      </w:r>
    </w:p>
    <w:p w14:paraId="4DC65843" w14:textId="07F55415" w:rsidR="002F5E84" w:rsidRDefault="00C00FFE" w:rsidP="00AB5613">
      <w:pPr>
        <w:pStyle w:val="ListParagraph"/>
        <w:numPr>
          <w:ilvl w:val="0"/>
          <w:numId w:val="22"/>
        </w:numPr>
        <w:spacing w:line="360" w:lineRule="auto"/>
        <w:jc w:val="both"/>
      </w:pPr>
      <w:r>
        <w:t>26</w:t>
      </w:r>
      <w:r>
        <w:t>02149003 – Vincent Ramaputra</w:t>
      </w:r>
    </w:p>
    <w:p w14:paraId="4BB5B5E4" w14:textId="69A76857" w:rsidR="00D43382" w:rsidRPr="00682E72" w:rsidRDefault="00D43382" w:rsidP="00AB5613">
      <w:pPr>
        <w:spacing w:line="360" w:lineRule="auto"/>
        <w:ind w:left="360"/>
        <w:jc w:val="both"/>
      </w:pPr>
    </w:p>
    <w:sectPr w:rsidR="00D43382" w:rsidRPr="00682E72" w:rsidSect="00DF2179">
      <w:headerReference w:type="default" r:id="rId25"/>
      <w:footerReference w:type="default" r:id="rId26"/>
      <w:headerReference w:type="first" r:id="rId27"/>
      <w:footerReference w:type="first" r:id="rId28"/>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1953D" w14:textId="77777777" w:rsidR="001C233B" w:rsidRDefault="001C233B" w:rsidP="00273E4A">
      <w:r>
        <w:separator/>
      </w:r>
    </w:p>
  </w:endnote>
  <w:endnote w:type="continuationSeparator" w:id="0">
    <w:p w14:paraId="66E2AACD" w14:textId="77777777" w:rsidR="001C233B" w:rsidRDefault="001C233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60AFB" w14:textId="77777777" w:rsidR="001C233B" w:rsidRDefault="001C233B" w:rsidP="00273E4A">
      <w:r>
        <w:separator/>
      </w:r>
    </w:p>
  </w:footnote>
  <w:footnote w:type="continuationSeparator" w:id="0">
    <w:p w14:paraId="53B5C37C" w14:textId="77777777" w:rsidR="001C233B" w:rsidRDefault="001C233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9455716">
    <w:abstractNumId w:val="2"/>
  </w:num>
  <w:num w:numId="2" w16cid:durableId="700859640">
    <w:abstractNumId w:val="10"/>
  </w:num>
  <w:num w:numId="3" w16cid:durableId="1477143253">
    <w:abstractNumId w:val="13"/>
  </w:num>
  <w:num w:numId="4" w16cid:durableId="365524174">
    <w:abstractNumId w:val="11"/>
  </w:num>
  <w:num w:numId="5" w16cid:durableId="818232807">
    <w:abstractNumId w:val="18"/>
  </w:num>
  <w:num w:numId="6" w16cid:durableId="1021666336">
    <w:abstractNumId w:val="12"/>
  </w:num>
  <w:num w:numId="7" w16cid:durableId="936905857">
    <w:abstractNumId w:val="19"/>
  </w:num>
  <w:num w:numId="8" w16cid:durableId="1016274596">
    <w:abstractNumId w:val="0"/>
  </w:num>
  <w:num w:numId="9" w16cid:durableId="1831289634">
    <w:abstractNumId w:val="4"/>
  </w:num>
  <w:num w:numId="10" w16cid:durableId="101672904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83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68635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3033">
    <w:abstractNumId w:val="15"/>
  </w:num>
  <w:num w:numId="14" w16cid:durableId="846210765">
    <w:abstractNumId w:val="6"/>
  </w:num>
  <w:num w:numId="15" w16cid:durableId="896401814">
    <w:abstractNumId w:val="3"/>
  </w:num>
  <w:num w:numId="16" w16cid:durableId="1473523500">
    <w:abstractNumId w:val="17"/>
  </w:num>
  <w:num w:numId="17" w16cid:durableId="410392399">
    <w:abstractNumId w:val="1"/>
  </w:num>
  <w:num w:numId="18" w16cid:durableId="974529396">
    <w:abstractNumId w:val="14"/>
  </w:num>
  <w:num w:numId="19" w16cid:durableId="2079478833">
    <w:abstractNumId w:val="5"/>
  </w:num>
  <w:num w:numId="20" w16cid:durableId="1228417263">
    <w:abstractNumId w:val="16"/>
  </w:num>
  <w:num w:numId="21" w16cid:durableId="1464230971">
    <w:abstractNumId w:val="9"/>
  </w:num>
  <w:num w:numId="22" w16cid:durableId="261691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2D4B"/>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3454"/>
    <w:rsid w:val="0015698F"/>
    <w:rsid w:val="00162051"/>
    <w:rsid w:val="0018267A"/>
    <w:rsid w:val="00183F26"/>
    <w:rsid w:val="00184BD8"/>
    <w:rsid w:val="00185EC6"/>
    <w:rsid w:val="00195493"/>
    <w:rsid w:val="001955A6"/>
    <w:rsid w:val="001A12E2"/>
    <w:rsid w:val="001A300E"/>
    <w:rsid w:val="001B1583"/>
    <w:rsid w:val="001B3A2E"/>
    <w:rsid w:val="001B70B3"/>
    <w:rsid w:val="001C233B"/>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3E8"/>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6AE6"/>
    <w:rsid w:val="00397983"/>
    <w:rsid w:val="003A1788"/>
    <w:rsid w:val="003B167D"/>
    <w:rsid w:val="003B1D05"/>
    <w:rsid w:val="003B27CC"/>
    <w:rsid w:val="003B3202"/>
    <w:rsid w:val="003B5F77"/>
    <w:rsid w:val="003C07AD"/>
    <w:rsid w:val="003C0A29"/>
    <w:rsid w:val="003C1811"/>
    <w:rsid w:val="003C1CE6"/>
    <w:rsid w:val="003C2593"/>
    <w:rsid w:val="003D7084"/>
    <w:rsid w:val="003E28F2"/>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4479"/>
    <w:rsid w:val="004D53EE"/>
    <w:rsid w:val="004E02F0"/>
    <w:rsid w:val="004E4AB1"/>
    <w:rsid w:val="004E7352"/>
    <w:rsid w:val="00520E03"/>
    <w:rsid w:val="0052176B"/>
    <w:rsid w:val="005222D8"/>
    <w:rsid w:val="00524C1C"/>
    <w:rsid w:val="00526F11"/>
    <w:rsid w:val="005314B7"/>
    <w:rsid w:val="00535DA7"/>
    <w:rsid w:val="00542033"/>
    <w:rsid w:val="005439D1"/>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B7267"/>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3287"/>
    <w:rsid w:val="007D51E0"/>
    <w:rsid w:val="007D6844"/>
    <w:rsid w:val="007D7A5F"/>
    <w:rsid w:val="007E0EE7"/>
    <w:rsid w:val="007F41CD"/>
    <w:rsid w:val="007F5ABC"/>
    <w:rsid w:val="007F5F83"/>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8591B"/>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45144"/>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D7E9B"/>
    <w:rsid w:val="009E2512"/>
    <w:rsid w:val="009E29D9"/>
    <w:rsid w:val="009F37DD"/>
    <w:rsid w:val="00A04F55"/>
    <w:rsid w:val="00A12D16"/>
    <w:rsid w:val="00A1473C"/>
    <w:rsid w:val="00A213E3"/>
    <w:rsid w:val="00A22A31"/>
    <w:rsid w:val="00A23DF7"/>
    <w:rsid w:val="00A26E7C"/>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53F"/>
    <w:rsid w:val="00AB0E0A"/>
    <w:rsid w:val="00AB42BB"/>
    <w:rsid w:val="00AB5613"/>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47633"/>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0FFE"/>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848FD"/>
    <w:rsid w:val="00C915BF"/>
    <w:rsid w:val="00CA2228"/>
    <w:rsid w:val="00CB3B33"/>
    <w:rsid w:val="00CB41D8"/>
    <w:rsid w:val="00CB6F3A"/>
    <w:rsid w:val="00CB736B"/>
    <w:rsid w:val="00CC3EDF"/>
    <w:rsid w:val="00CC491B"/>
    <w:rsid w:val="00CC4EC5"/>
    <w:rsid w:val="00CD64BC"/>
    <w:rsid w:val="00CD6830"/>
    <w:rsid w:val="00CE0B4A"/>
    <w:rsid w:val="00CE1E67"/>
    <w:rsid w:val="00CF11B0"/>
    <w:rsid w:val="00D04084"/>
    <w:rsid w:val="00D04D11"/>
    <w:rsid w:val="00D166C1"/>
    <w:rsid w:val="00D22C95"/>
    <w:rsid w:val="00D30822"/>
    <w:rsid w:val="00D3685C"/>
    <w:rsid w:val="00D37E0D"/>
    <w:rsid w:val="00D43382"/>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33A0"/>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4D99"/>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1EB6"/>
    <w:rsid w:val="00F22A92"/>
    <w:rsid w:val="00F2595B"/>
    <w:rsid w:val="00F306B2"/>
    <w:rsid w:val="00F311B2"/>
    <w:rsid w:val="00F36E33"/>
    <w:rsid w:val="00F508CA"/>
    <w:rsid w:val="00F52243"/>
    <w:rsid w:val="00F53807"/>
    <w:rsid w:val="00F5663A"/>
    <w:rsid w:val="00F64766"/>
    <w:rsid w:val="00F66FF7"/>
    <w:rsid w:val="00F712CE"/>
    <w:rsid w:val="00F741F3"/>
    <w:rsid w:val="00F80742"/>
    <w:rsid w:val="00F83847"/>
    <w:rsid w:val="00F855A3"/>
    <w:rsid w:val="00F90BAE"/>
    <w:rsid w:val="00F955DA"/>
    <w:rsid w:val="00F958F2"/>
    <w:rsid w:val="00F974EA"/>
    <w:rsid w:val="00FA41A2"/>
    <w:rsid w:val="00FC245F"/>
    <w:rsid w:val="00FD0761"/>
    <w:rsid w:val="00FD706C"/>
    <w:rsid w:val="00FF15E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styleId="Hyperlink">
    <w:name w:val="Hyperlink"/>
    <w:basedOn w:val="DefaultParagraphFont"/>
    <w:uiPriority w:val="99"/>
    <w:unhideWhenUsed/>
    <w:rsid w:val="007D3287"/>
    <w:rPr>
      <w:color w:val="D2611C" w:themeColor="hyperlink"/>
      <w:u w:val="single"/>
    </w:rPr>
  </w:style>
  <w:style w:type="character" w:styleId="UnresolvedMention">
    <w:name w:val="Unresolved Mention"/>
    <w:basedOn w:val="DefaultParagraphFont"/>
    <w:uiPriority w:val="99"/>
    <w:semiHidden/>
    <w:unhideWhenUsed/>
    <w:rsid w:val="007D3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fx/2/ap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jfx.io/openjfx-doc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5</TotalTime>
  <Pages>9</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Adrian Yu</cp:lastModifiedBy>
  <cp:revision>11</cp:revision>
  <dcterms:created xsi:type="dcterms:W3CDTF">2024-12-16T13:50:00Z</dcterms:created>
  <dcterms:modified xsi:type="dcterms:W3CDTF">2024-12-16T22:08:00Z</dcterms:modified>
</cp:coreProperties>
</file>